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4351A" w14:textId="73DDEFEF" w:rsidR="00FE65DB" w:rsidRDefault="00FE65DB" w:rsidP="00525207">
      <w:pPr>
        <w:spacing w:before="240"/>
        <w:ind w:left="0"/>
        <w:jc w:val="center"/>
        <w:rPr>
          <w:rFonts w:ascii="Microsoft YaHei UI" w:hAnsi="Microsoft YaHei UI"/>
          <w:lang w:bidi="zh-CN"/>
        </w:rPr>
      </w:pPr>
    </w:p>
    <w:p w14:paraId="67C44D0D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0159B75B" w14:textId="77777777" w:rsidR="00FE65DB" w:rsidRDefault="00FE65DB" w:rsidP="00DA5A83">
      <w:pPr>
        <w:spacing w:before="0"/>
        <w:ind w:left="0"/>
        <w:rPr>
          <w:rFonts w:ascii="Microsoft YaHei UI" w:hAnsi="Microsoft YaHei UI"/>
          <w:lang w:bidi="zh-CN"/>
        </w:rPr>
      </w:pPr>
    </w:p>
    <w:p w14:paraId="1FA52A5C" w14:textId="30D46E5D" w:rsidR="00CA721B" w:rsidRPr="00CA721B" w:rsidRDefault="006B7E0E" w:rsidP="00267E20">
      <w:pPr>
        <w:spacing w:before="0"/>
        <w:ind w:left="0"/>
        <w:jc w:val="center"/>
        <w:rPr>
          <w:rFonts w:ascii="Microsoft YaHei UI" w:hAnsi="Microsoft YaHei UI" w:hint="eastAsia"/>
          <w:sz w:val="96"/>
          <w:szCs w:val="56"/>
          <w:lang w:bidi="zh-CN"/>
        </w:rPr>
      </w:pPr>
      <w:r>
        <w:rPr>
          <w:rFonts w:ascii="Microsoft YaHei UI" w:hAnsi="Microsoft YaHei UI" w:hint="eastAsia"/>
          <w:sz w:val="96"/>
          <w:szCs w:val="56"/>
          <w:lang w:bidi="zh-CN"/>
        </w:rPr>
        <w:t>OI Love</w:t>
      </w:r>
    </w:p>
    <w:p w14:paraId="1F8C7577" w14:textId="0BFC1D97" w:rsidR="00FE65DB" w:rsidRDefault="00955940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  <w:r w:rsidRPr="00955940">
        <w:rPr>
          <w:rFonts w:ascii="Microsoft YaHei UI" w:hAnsi="Microsoft YaHei UI"/>
          <w:lang w:bidi="zh-CN"/>
        </w:rPr>
        <w:t>github.com/DarnedBuzzard70/</w:t>
      </w:r>
      <w:r w:rsidR="000525FF" w:rsidRPr="000525FF">
        <w:rPr>
          <w:rFonts w:ascii="Microsoft YaHei UI" w:hAnsi="Microsoft YaHei UI"/>
          <w:lang w:bidi="zh-CN"/>
        </w:rPr>
        <w:t>OI-Love</w:t>
      </w:r>
    </w:p>
    <w:p w14:paraId="4498E291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710A7571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2A01AB0E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71BCB26A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28AFD4B2" w14:textId="77777777" w:rsidR="00FE65DB" w:rsidRPr="00FA56E3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4275D99B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57D9A3F5" w14:textId="77777777" w:rsidR="00CA721B" w:rsidRDefault="00CA721B" w:rsidP="00320B9B">
      <w:pPr>
        <w:rPr>
          <w:lang w:bidi="zh-CN"/>
        </w:rPr>
      </w:pPr>
    </w:p>
    <w:p w14:paraId="19602DB3" w14:textId="2BBEA629" w:rsidR="00706054" w:rsidRDefault="00F65ADC" w:rsidP="00CA721B">
      <w:pPr>
        <w:spacing w:before="0"/>
        <w:ind w:left="0" w:firstLine="720"/>
        <w:jc w:val="center"/>
        <w:rPr>
          <w:rFonts w:ascii="Microsoft YaHei UI" w:hAnsi="Microsoft YaHei UI"/>
          <w:lang w:bidi="zh-CN"/>
        </w:rPr>
      </w:pPr>
      <w:r>
        <w:rPr>
          <w:rFonts w:ascii="Microsoft YaHei UI" w:hAnsi="Microsoft YaHei UI"/>
          <w:lang w:bidi="zh-CN"/>
        </w:rPr>
        <w:t>This is a Page for The Beautiful World</w:t>
      </w:r>
    </w:p>
    <w:p w14:paraId="380CD833" w14:textId="1698DC91" w:rsidR="00706054" w:rsidRDefault="00076BDF" w:rsidP="00CA721B">
      <w:pPr>
        <w:spacing w:before="0"/>
        <w:ind w:left="0" w:firstLine="720"/>
        <w:jc w:val="center"/>
        <w:rPr>
          <w:rFonts w:ascii="Microsoft YaHei UI" w:hAnsi="Microsoft YaHei UI"/>
          <w:lang w:bidi="zh-CN"/>
        </w:rPr>
      </w:pPr>
      <w:r w:rsidRPr="001F7CA1">
        <w:rPr>
          <w:rFonts w:ascii="Microsoft YaHei UI" w:hAnsi="Microsoft YaHei UI"/>
          <w:lang w:bidi="zh-CN"/>
        </w:rPr>
        <w:t xml:space="preserve">The Beautiful World, </w:t>
      </w:r>
      <w:r w:rsidR="006F15F2">
        <w:rPr>
          <w:rFonts w:ascii="Microsoft YaHei UI" w:hAnsi="Microsoft YaHei UI" w:hint="eastAsia"/>
          <w:lang w:bidi="zh-CN"/>
        </w:rPr>
        <w:t>d</w:t>
      </w:r>
      <w:r w:rsidR="001F7CA1" w:rsidRPr="001F7CA1">
        <w:rPr>
          <w:rFonts w:ascii="Microsoft YaHei UI" w:hAnsi="Microsoft YaHei UI"/>
          <w:lang w:bidi="zh-CN"/>
        </w:rPr>
        <w:t xml:space="preserve">esigned by </w:t>
      </w:r>
      <w:r w:rsidR="001F7CA1">
        <w:rPr>
          <w:rFonts w:ascii="Microsoft YaHei UI" w:hAnsi="Microsoft YaHei UI"/>
          <w:lang w:bidi="zh-CN"/>
        </w:rPr>
        <w:t>DarnedBuzzard70</w:t>
      </w:r>
      <w:r w:rsidR="00706054">
        <w:rPr>
          <w:rFonts w:ascii="Microsoft YaHei UI" w:hAnsi="Microsoft YaHei UI"/>
          <w:lang w:bidi="zh-CN"/>
        </w:rPr>
        <w:t>.</w:t>
      </w:r>
    </w:p>
    <w:p w14:paraId="2F60A871" w14:textId="3DBF5863" w:rsidR="00F65ADC" w:rsidRPr="00706054" w:rsidRDefault="008A677C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  <w:r w:rsidRPr="008A677C">
        <w:rPr>
          <w:rFonts w:ascii="Microsoft YaHei UI" w:hAnsi="Microsoft YaHei UI"/>
          <w:lang w:bidi="zh-CN"/>
        </w:rPr>
        <w:t>Deposited in</w:t>
      </w:r>
      <w:r>
        <w:rPr>
          <w:rFonts w:ascii="Microsoft YaHei UI" w:hAnsi="Microsoft YaHei UI"/>
          <w:lang w:bidi="zh-CN"/>
        </w:rPr>
        <w:t xml:space="preserve"> </w:t>
      </w:r>
      <w:r>
        <w:rPr>
          <w:rFonts w:ascii="Microsoft YaHei UI" w:hAnsi="Microsoft YaHei UI" w:hint="eastAsia"/>
          <w:lang w:bidi="zh-CN"/>
        </w:rPr>
        <w:t>Github</w:t>
      </w:r>
      <w:r>
        <w:rPr>
          <w:rFonts w:ascii="Microsoft YaHei UI" w:hAnsi="Microsoft YaHei UI"/>
          <w:lang w:bidi="zh-CN"/>
        </w:rPr>
        <w:t>.</w:t>
      </w:r>
    </w:p>
    <w:sectPr w:rsidR="00F65ADC" w:rsidRPr="00706054" w:rsidSect="00F93134">
      <w:headerReference w:type="default" r:id="rId6"/>
      <w:pgSz w:w="11906" w:h="16838" w:code="9"/>
      <w:pgMar w:top="0" w:right="0" w:bottom="0" w:left="0" w:header="0" w:footer="0" w:gutter="0"/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14FEF" w14:textId="77777777" w:rsidR="006B5782" w:rsidRDefault="006B5782">
      <w:pPr>
        <w:spacing w:before="0"/>
      </w:pPr>
      <w:r>
        <w:separator/>
      </w:r>
    </w:p>
  </w:endnote>
  <w:endnote w:type="continuationSeparator" w:id="0">
    <w:p w14:paraId="35DB2F63" w14:textId="77777777" w:rsidR="006B5782" w:rsidRDefault="006B578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540F9" w14:textId="77777777" w:rsidR="006B5782" w:rsidRDefault="006B5782">
      <w:pPr>
        <w:spacing w:before="0"/>
      </w:pPr>
      <w:r>
        <w:separator/>
      </w:r>
    </w:p>
  </w:footnote>
  <w:footnote w:type="continuationSeparator" w:id="0">
    <w:p w14:paraId="00241C13" w14:textId="77777777" w:rsidR="006B5782" w:rsidRDefault="006B578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FDE34" w14:textId="77777777" w:rsidR="004008C9" w:rsidRDefault="004008C9" w:rsidP="004008C9">
    <w:pPr>
      <w:pStyle w:val="a6"/>
      <w:ind w:left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AD"/>
    <w:rsid w:val="00001600"/>
    <w:rsid w:val="00024B92"/>
    <w:rsid w:val="0003383B"/>
    <w:rsid w:val="000521C4"/>
    <w:rsid w:val="000525FF"/>
    <w:rsid w:val="0005660C"/>
    <w:rsid w:val="00076BDF"/>
    <w:rsid w:val="00152CB4"/>
    <w:rsid w:val="001D58A6"/>
    <w:rsid w:val="001F7CA1"/>
    <w:rsid w:val="00224D11"/>
    <w:rsid w:val="00267E20"/>
    <w:rsid w:val="002D3176"/>
    <w:rsid w:val="00320B9B"/>
    <w:rsid w:val="003B2720"/>
    <w:rsid w:val="003E6DF0"/>
    <w:rsid w:val="004008C9"/>
    <w:rsid w:val="004650EC"/>
    <w:rsid w:val="004D334E"/>
    <w:rsid w:val="005125E9"/>
    <w:rsid w:val="00525207"/>
    <w:rsid w:val="005310AE"/>
    <w:rsid w:val="005325F0"/>
    <w:rsid w:val="005415AD"/>
    <w:rsid w:val="00603E51"/>
    <w:rsid w:val="00624193"/>
    <w:rsid w:val="00673C5F"/>
    <w:rsid w:val="006B5782"/>
    <w:rsid w:val="006B609A"/>
    <w:rsid w:val="006B7E0E"/>
    <w:rsid w:val="006C0130"/>
    <w:rsid w:val="006D647D"/>
    <w:rsid w:val="006E0AAD"/>
    <w:rsid w:val="006F15F2"/>
    <w:rsid w:val="00706054"/>
    <w:rsid w:val="00715CEC"/>
    <w:rsid w:val="00723AA3"/>
    <w:rsid w:val="007F0B91"/>
    <w:rsid w:val="008376FD"/>
    <w:rsid w:val="00856FF0"/>
    <w:rsid w:val="00857CF6"/>
    <w:rsid w:val="00885A32"/>
    <w:rsid w:val="008A677C"/>
    <w:rsid w:val="009135C5"/>
    <w:rsid w:val="00955940"/>
    <w:rsid w:val="00A24395"/>
    <w:rsid w:val="00A51113"/>
    <w:rsid w:val="00AF300E"/>
    <w:rsid w:val="00B53E14"/>
    <w:rsid w:val="00BD2088"/>
    <w:rsid w:val="00BE1F02"/>
    <w:rsid w:val="00BF359D"/>
    <w:rsid w:val="00C86D0F"/>
    <w:rsid w:val="00CA580F"/>
    <w:rsid w:val="00CA721B"/>
    <w:rsid w:val="00D85786"/>
    <w:rsid w:val="00DA5A83"/>
    <w:rsid w:val="00E84E1A"/>
    <w:rsid w:val="00EE549B"/>
    <w:rsid w:val="00F00E09"/>
    <w:rsid w:val="00F65ADC"/>
    <w:rsid w:val="00F93134"/>
    <w:rsid w:val="00FA56E3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7D6812"/>
  <w15:chartTrackingRefBased/>
  <w15:docId w15:val="{224C4958-B135-4395-8FD0-BE7CB114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60C"/>
    <w:pPr>
      <w:spacing w:before="40" w:after="0" w:line="240" w:lineRule="auto"/>
      <w:ind w:left="29" w:right="29"/>
    </w:pPr>
    <w:rPr>
      <w:rFonts w:eastAsia="Microsoft YaHei UI"/>
      <w:b/>
      <w:bCs/>
      <w:color w:val="3A3363" w:themeColor="text2"/>
      <w:sz w:val="32"/>
      <w:szCs w:val="26"/>
    </w:rPr>
  </w:style>
  <w:style w:type="paragraph" w:styleId="1">
    <w:name w:val="heading 1"/>
    <w:basedOn w:val="a"/>
    <w:next w:val="a"/>
    <w:qFormat/>
    <w:rsid w:val="0005660C"/>
    <w:pPr>
      <w:framePr w:hSpace="180" w:wrap="around" w:vAnchor="text" w:hAnchor="text" w:x="796" w:y="2775"/>
      <w:ind w:left="0"/>
      <w:jc w:val="center"/>
      <w:outlineLvl w:val="0"/>
    </w:pPr>
    <w:rPr>
      <w:rFonts w:asciiTheme="majorHAnsi" w:hAnsiTheme="majorHAnsi" w:cstheme="majorBidi"/>
      <w:caps/>
      <w:sz w:val="120"/>
      <w:szCs w:val="120"/>
    </w:rPr>
  </w:style>
  <w:style w:type="paragraph" w:styleId="2">
    <w:name w:val="heading 2"/>
    <w:basedOn w:val="a"/>
    <w:next w:val="a"/>
    <w:unhideWhenUsed/>
    <w:qFormat/>
    <w:rsid w:val="0005660C"/>
    <w:pPr>
      <w:spacing w:after="600"/>
      <w:ind w:left="2794" w:right="3600"/>
      <w:contextualSpacing/>
      <w:outlineLvl w:val="1"/>
    </w:pPr>
    <w:rPr>
      <w:rFonts w:asciiTheme="majorHAnsi" w:hAnsiTheme="majorHAnsi" w:cstheme="majorBidi"/>
      <w:sz w:val="40"/>
      <w:szCs w:val="40"/>
    </w:rPr>
  </w:style>
  <w:style w:type="paragraph" w:styleId="3">
    <w:name w:val="heading 3"/>
    <w:basedOn w:val="a"/>
    <w:next w:val="a"/>
    <w:unhideWhenUsed/>
    <w:qFormat/>
    <w:rsid w:val="0005660C"/>
    <w:pPr>
      <w:framePr w:hSpace="180" w:wrap="around" w:vAnchor="text" w:hAnchor="text" w:x="796" w:y="6149"/>
      <w:jc w:val="center"/>
      <w:outlineLvl w:val="2"/>
    </w:pPr>
    <w:rPr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Pr>
      <w:color w:val="808080"/>
    </w:rPr>
  </w:style>
  <w:style w:type="character" w:styleId="a5">
    <w:name w:val="Subtle Emphasis"/>
    <w:basedOn w:val="a0"/>
    <w:uiPriority w:val="19"/>
    <w:semiHidden/>
    <w:unhideWhenUsed/>
    <w:qFormat/>
    <w:rPr>
      <w:i/>
      <w:iCs/>
      <w:color w:val="A1810D" w:themeColor="accent1" w:themeShade="80"/>
    </w:rPr>
  </w:style>
  <w:style w:type="paragraph" w:styleId="a6">
    <w:name w:val="header"/>
    <w:basedOn w:val="a"/>
    <w:link w:val="a7"/>
    <w:uiPriority w:val="99"/>
    <w:unhideWhenUsed/>
    <w:rsid w:val="004008C9"/>
    <w:pPr>
      <w:tabs>
        <w:tab w:val="center" w:pos="4680"/>
        <w:tab w:val="right" w:pos="9360"/>
      </w:tabs>
      <w:spacing w:before="0"/>
    </w:pPr>
  </w:style>
  <w:style w:type="character" w:customStyle="1" w:styleId="a7">
    <w:name w:val="页眉 字符"/>
    <w:basedOn w:val="a0"/>
    <w:link w:val="a6"/>
    <w:uiPriority w:val="99"/>
    <w:rsid w:val="004008C9"/>
    <w:rPr>
      <w:b/>
      <w:bCs/>
      <w:color w:val="A1810D" w:themeColor="accent1" w:themeShade="80"/>
      <w:sz w:val="26"/>
      <w:szCs w:val="26"/>
    </w:rPr>
  </w:style>
  <w:style w:type="paragraph" w:styleId="a8">
    <w:name w:val="footer"/>
    <w:basedOn w:val="a"/>
    <w:link w:val="a9"/>
    <w:uiPriority w:val="99"/>
    <w:unhideWhenUsed/>
    <w:rsid w:val="004008C9"/>
    <w:pPr>
      <w:tabs>
        <w:tab w:val="center" w:pos="4680"/>
        <w:tab w:val="right" w:pos="9360"/>
      </w:tabs>
      <w:spacing w:before="0"/>
    </w:pPr>
  </w:style>
  <w:style w:type="character" w:customStyle="1" w:styleId="a9">
    <w:name w:val="页脚 字符"/>
    <w:basedOn w:val="a0"/>
    <w:link w:val="a8"/>
    <w:uiPriority w:val="99"/>
    <w:rsid w:val="004008C9"/>
    <w:rPr>
      <w:b/>
      <w:bCs/>
      <w:color w:val="A1810D" w:themeColor="accent1" w:themeShade="80"/>
      <w:sz w:val="26"/>
      <w:szCs w:val="26"/>
    </w:rPr>
  </w:style>
  <w:style w:type="character" w:styleId="aa">
    <w:name w:val="Hyperlink"/>
    <w:basedOn w:val="a0"/>
    <w:uiPriority w:val="99"/>
    <w:unhideWhenUsed/>
    <w:rsid w:val="00955940"/>
    <w:rPr>
      <w:color w:val="ECBE18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55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5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5845\AppData\Local\Microsoft\Office\16.0\DTS\zh-CN%7b53DC43E6-A5C0-4853-835D-EA98D7B0AE04%7d\%7b8CB7CDD9-D9A1-4158-B507-9A8B7D746DD5%7dtf03978815_win32.dotx" TargetMode="External"/></Relationships>
</file>

<file path=word/theme/theme1.xml><?xml version="1.0" encoding="utf-8"?>
<a:theme xmlns:a="http://schemas.openxmlformats.org/drawingml/2006/main" name="Party invitation flyer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{8CB7CDD9-D9A1-4158-B507-9A8B7D746DD5}tf03978815_win32.dotx</Template>
  <TotalTime>22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Page - The Beautiful World </dc:title>
  <dc:creator>Yucheng Zhang</dc:creator>
  <cp:lastModifiedBy>Yucheng Zhang</cp:lastModifiedBy>
  <cp:revision>28</cp:revision>
  <dcterms:created xsi:type="dcterms:W3CDTF">2023-04-22T02:05:00Z</dcterms:created>
  <dcterms:modified xsi:type="dcterms:W3CDTF">2024-07-27T14:14:00Z</dcterms:modified>
</cp:coreProperties>
</file>